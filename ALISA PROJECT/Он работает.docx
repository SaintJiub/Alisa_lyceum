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9"/>
        <w:gridCol w:w="4313"/>
      </w:tblGrid>
      <w:tr w:rsidR="00FC03C6" w:rsidRPr="00A85B6F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6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6006"/>
            </w:tblGrid>
            <w:tr w:rsidR="00FC03C6" w:rsidRPr="00A85B6F" w:rsidTr="00587CAA">
              <w:trPr>
                <w:trHeight w:hRule="exact" w:val="216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A85B6F" w:rsidRDefault="00272D91" w:rsidP="00A52860">
                  <w:pPr>
                    <w:pStyle w:val="1"/>
                  </w:pPr>
                  <w:sdt>
                    <w:sdtPr>
                      <w:alias w:val="Введите имя получателя:"/>
                      <w:tag w:val="Введите имя получателя:"/>
                      <w:id w:val="2044861746"/>
                      <w:placeholder>
                        <w:docPart w:val="3F03A1FF071F4941ABBEACEE67415D6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A52860">
                        <w:t>Он работает</w:t>
                      </w:r>
                    </w:sdtContent>
                  </w:sdt>
                </w:p>
              </w:tc>
            </w:tr>
            <w:tr w:rsidR="00FC03C6" w:rsidRPr="00A85B6F" w:rsidTr="00587CAA">
              <w:trPr>
                <w:trHeight w:val="91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A52860" w:rsidRDefault="00A52860" w:rsidP="00A52860">
                  <w:pPr>
                    <w:pStyle w:val="aff7"/>
                  </w:pPr>
                  <w:r>
                    <w:t>Разговор идёт в 5 фаз, все из которых разделены на множество вариантов развития.</w:t>
                  </w:r>
                </w:p>
                <w:p w:rsidR="00A52860" w:rsidRDefault="00A52860" w:rsidP="00A52860">
                  <w:r>
                    <w:t>На основании фраз пользователя формируется профиль человека.</w:t>
                  </w:r>
                </w:p>
                <w:p w:rsidR="00A52860" w:rsidRPr="00A52860" w:rsidRDefault="00A52860" w:rsidP="00A52860">
                  <w:r>
                    <w:t xml:space="preserve">И это даёт уникальную возможность задавать </w:t>
                  </w:r>
                  <w:proofErr w:type="gramStart"/>
                  <w:r>
                    <w:t>вопросы</w:t>
                  </w:r>
                  <w:proofErr w:type="gramEnd"/>
                  <w:r>
                    <w:t xml:space="preserve"> направленные на индивидуального пользователя.</w:t>
                  </w:r>
                  <w:bookmarkStart w:id="0" w:name="_GoBack"/>
                  <w:bookmarkEnd w:id="0"/>
                </w:p>
                <w:p w:rsidR="00FC03C6" w:rsidRPr="006C6A07" w:rsidRDefault="00FC03C6" w:rsidP="00346ED4">
                  <w:pPr>
                    <w:pStyle w:val="aff4"/>
                  </w:pPr>
                </w:p>
              </w:tc>
            </w:tr>
          </w:tbl>
          <w:p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4"/>
            </w:tblGrid>
            <w:tr w:rsidR="00FC03C6" w:rsidRPr="00A85B6F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A85B6F" w:rsidRDefault="00A52860" w:rsidP="00346ED4">
                  <w:pPr>
                    <w:pStyle w:val="1"/>
                  </w:pPr>
                  <w:r>
                    <w:t>Функции</w:t>
                  </w:r>
                </w:p>
                <w:p w:rsidR="00FC03C6" w:rsidRPr="00FC03C6" w:rsidRDefault="00A52860" w:rsidP="00FC03C6">
                  <w:pPr>
                    <w:pStyle w:val="2"/>
                  </w:pPr>
                  <w:r>
                    <w:t>Разговор</w:t>
                  </w:r>
                </w:p>
                <w:p w:rsidR="00FC03C6" w:rsidRPr="00FC03C6" w:rsidRDefault="00A52860" w:rsidP="00FC03C6">
                  <w:pPr>
                    <w:pStyle w:val="2"/>
                  </w:pPr>
                  <w:r>
                    <w:t>Города и факты</w:t>
                  </w:r>
                </w:p>
                <w:p w:rsidR="00FC03C6" w:rsidRPr="00FC03C6" w:rsidRDefault="00A52860" w:rsidP="00FC03C6">
                  <w:pPr>
                    <w:pStyle w:val="2"/>
                  </w:pPr>
                  <w:r>
                    <w:t>Перевод текста</w:t>
                  </w:r>
                </w:p>
                <w:p w:rsidR="00FC03C6" w:rsidRPr="00FC03C6" w:rsidRDefault="00FC03C6" w:rsidP="00A52860">
                  <w:pPr>
                    <w:pStyle w:val="2"/>
                  </w:pPr>
                </w:p>
              </w:tc>
            </w:tr>
          </w:tbl>
          <w:p w:rsidR="00FC03C6" w:rsidRPr="00A85B6F" w:rsidRDefault="00FC03C6" w:rsidP="00346ED4"/>
        </w:tc>
      </w:tr>
    </w:tbl>
    <w:p w:rsidR="00BA1C17" w:rsidRPr="00FC03C6" w:rsidRDefault="00BA1C17" w:rsidP="00FC03C6"/>
    <w:sectPr w:rsidR="00BA1C17" w:rsidRPr="00FC03C6" w:rsidSect="00CA60D8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D91" w:rsidRDefault="00272D91" w:rsidP="004A7542">
      <w:pPr>
        <w:spacing w:after="0" w:line="240" w:lineRule="auto"/>
      </w:pPr>
      <w:r>
        <w:separator/>
      </w:r>
    </w:p>
  </w:endnote>
  <w:endnote w:type="continuationSeparator" w:id="0">
    <w:p w:rsidR="00272D91" w:rsidRDefault="00272D9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A1C1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D91" w:rsidRDefault="00272D91" w:rsidP="004A7542">
      <w:pPr>
        <w:spacing w:after="0" w:line="240" w:lineRule="auto"/>
      </w:pPr>
      <w:r>
        <w:separator/>
      </w:r>
    </w:p>
  </w:footnote>
  <w:footnote w:type="continuationSeparator" w:id="0">
    <w:p w:rsidR="00272D91" w:rsidRDefault="00272D9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Введите свое имя:"/>
      <w:tag w:val="Введите свое имя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Default="00A52860" w:rsidP="00A52860">
        <w:pPr>
          <w:pStyle w:val="a3"/>
          <w:tabs>
            <w:tab w:val="left" w:pos="3969"/>
          </w:tabs>
        </w:pPr>
        <w:r>
          <w:t>ПРоект морали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0"/>
    <w:rsid w:val="00011C73"/>
    <w:rsid w:val="000A5ADD"/>
    <w:rsid w:val="000B7692"/>
    <w:rsid w:val="000E568C"/>
    <w:rsid w:val="000F138F"/>
    <w:rsid w:val="00210152"/>
    <w:rsid w:val="00272D91"/>
    <w:rsid w:val="00293B83"/>
    <w:rsid w:val="002D075C"/>
    <w:rsid w:val="003160AF"/>
    <w:rsid w:val="004A7542"/>
    <w:rsid w:val="004D4729"/>
    <w:rsid w:val="00587CAA"/>
    <w:rsid w:val="0059680C"/>
    <w:rsid w:val="005C0304"/>
    <w:rsid w:val="006A3CE7"/>
    <w:rsid w:val="008901F5"/>
    <w:rsid w:val="009A61FA"/>
    <w:rsid w:val="00A52860"/>
    <w:rsid w:val="00B01A16"/>
    <w:rsid w:val="00B077D9"/>
    <w:rsid w:val="00B448CC"/>
    <w:rsid w:val="00BA1C17"/>
    <w:rsid w:val="00C2142D"/>
    <w:rsid w:val="00CA60D8"/>
    <w:rsid w:val="00E32A39"/>
    <w:rsid w:val="00FC03C6"/>
    <w:rsid w:val="00F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CD33"/>
  <w15:chartTrackingRefBased/>
  <w15:docId w15:val="{458C822F-2084-403E-9EA0-270F9E1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38F"/>
  </w:style>
  <w:style w:type="paragraph" w:styleId="1">
    <w:name w:val="heading 1"/>
    <w:basedOn w:val="a"/>
    <w:next w:val="a"/>
    <w:link w:val="10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ий колонтитул Знак"/>
    <w:basedOn w:val="a0"/>
    <w:link w:val="a3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FC03C6"/>
    <w:pPr>
      <w:spacing w:after="0" w:line="240" w:lineRule="auto"/>
      <w:jc w:val="center"/>
    </w:pPr>
  </w:style>
  <w:style w:type="character" w:customStyle="1" w:styleId="a6">
    <w:name w:val="Нижний колонтитул Знак"/>
    <w:basedOn w:val="a0"/>
    <w:link w:val="a5"/>
    <w:uiPriority w:val="99"/>
    <w:rsid w:val="00FC03C6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ический объект"/>
    <w:basedOn w:val="a"/>
    <w:next w:val="a"/>
    <w:link w:val="a9"/>
    <w:uiPriority w:val="10"/>
    <w:qFormat/>
    <w:rsid w:val="004A7542"/>
  </w:style>
  <w:style w:type="character" w:customStyle="1" w:styleId="a9">
    <w:name w:val="Графический объект (знак)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Выделенная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paragraph" w:styleId="aff1">
    <w:name w:val="Salutation"/>
    <w:basedOn w:val="a"/>
    <w:next w:val="a"/>
    <w:link w:val="aff2"/>
    <w:uiPriority w:val="12"/>
    <w:qFormat/>
    <w:rsid w:val="00FC03C6"/>
    <w:pPr>
      <w:spacing w:after="120"/>
    </w:pPr>
  </w:style>
  <w:style w:type="character" w:customStyle="1" w:styleId="aff2">
    <w:name w:val="Приветствие Знак"/>
    <w:basedOn w:val="a0"/>
    <w:link w:val="aff1"/>
    <w:uiPriority w:val="12"/>
    <w:rsid w:val="00FC03C6"/>
  </w:style>
  <w:style w:type="paragraph" w:styleId="aff3">
    <w:name w:val="Closing"/>
    <w:basedOn w:val="a"/>
    <w:next w:val="aff4"/>
    <w:link w:val="aff5"/>
    <w:uiPriority w:val="13"/>
    <w:qFormat/>
    <w:rsid w:val="00FC03C6"/>
    <w:pPr>
      <w:spacing w:before="360" w:after="120"/>
      <w:contextualSpacing/>
    </w:pPr>
  </w:style>
  <w:style w:type="character" w:customStyle="1" w:styleId="aff5">
    <w:name w:val="Прощание Знак"/>
    <w:basedOn w:val="a0"/>
    <w:link w:val="aff3"/>
    <w:uiPriority w:val="13"/>
    <w:rsid w:val="00FC03C6"/>
  </w:style>
  <w:style w:type="paragraph" w:styleId="aff4">
    <w:name w:val="Signature"/>
    <w:basedOn w:val="a"/>
    <w:next w:val="a"/>
    <w:link w:val="aff6"/>
    <w:uiPriority w:val="14"/>
    <w:qFormat/>
    <w:rsid w:val="00FC03C6"/>
    <w:pPr>
      <w:spacing w:after="120" w:line="240" w:lineRule="auto"/>
    </w:pPr>
  </w:style>
  <w:style w:type="character" w:customStyle="1" w:styleId="aff6">
    <w:name w:val="Подпись Знак"/>
    <w:basedOn w:val="a0"/>
    <w:link w:val="aff4"/>
    <w:uiPriority w:val="14"/>
    <w:rsid w:val="00FC03C6"/>
  </w:style>
  <w:style w:type="paragraph" w:styleId="aff7">
    <w:name w:val="Date"/>
    <w:basedOn w:val="a"/>
    <w:next w:val="a"/>
    <w:link w:val="aff8"/>
    <w:uiPriority w:val="11"/>
    <w:qFormat/>
    <w:rsid w:val="00FC03C6"/>
    <w:pPr>
      <w:spacing w:after="560"/>
    </w:pPr>
  </w:style>
  <w:style w:type="character" w:customStyle="1" w:styleId="aff8">
    <w:name w:val="Дата Знак"/>
    <w:basedOn w:val="a0"/>
    <w:link w:val="aff7"/>
    <w:uiPriority w:val="11"/>
    <w:rsid w:val="00FC03C6"/>
  </w:style>
  <w:style w:type="character" w:customStyle="1" w:styleId="90">
    <w:name w:val="Заголовок 9 Знак"/>
    <w:basedOn w:val="a0"/>
    <w:link w:val="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9">
    <w:name w:val="caption"/>
    <w:basedOn w:val="a"/>
    <w:next w:val="a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dex\AppData\Roaming\Microsoft\&#1064;&#1072;&#1073;&#1083;&#1086;&#1085;&#1099;\&#1040;&#1082;&#1082;&#1091;&#1088;&#1072;&#1090;&#1085;&#1086;&#1077;%20&#1089;&#1086;&#1087;&#1088;&#1086;&#1074;&#1086;&#1076;&#1080;&#1090;&#1077;&#1083;&#1100;&#1085;&#1086;&#1077;%20&#1087;&#1080;&#1089;&#1100;&#1084;&#1086;%20&#1086;&#1090;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1FF071F4941ABBEACEE67415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40D9F-8E3B-4DF0-9DCA-D8EDED49AA4A}"/>
      </w:docPartPr>
      <w:docPartBody>
        <w:p w:rsidR="00000000" w:rsidRDefault="00F62CF9">
          <w:pPr>
            <w:pStyle w:val="3F03A1FF071F4941ABBEACEE67415D63"/>
          </w:pPr>
          <w:r>
            <w:rPr>
              <w:lang w:bidi="ru-RU"/>
            </w:rPr>
            <w:t>Имя получателя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F9"/>
    <w:rsid w:val="00F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03A1FF071F4941ABBEACEE67415D63">
    <w:name w:val="3F03A1FF071F4941ABBEACEE67415D63"/>
  </w:style>
  <w:style w:type="paragraph" w:customStyle="1" w:styleId="BD1DC756DA2A473991C4009528EDD982">
    <w:name w:val="BD1DC756DA2A473991C4009528EDD982"/>
  </w:style>
  <w:style w:type="paragraph" w:customStyle="1" w:styleId="B3756D84E8014EAF89F468277484BFF5">
    <w:name w:val="B3756D84E8014EAF89F468277484BFF5"/>
  </w:style>
  <w:style w:type="paragraph" w:customStyle="1" w:styleId="807C588166EA4883AFAEE945654C4DCD">
    <w:name w:val="807C588166EA4883AFAEE945654C4DCD"/>
  </w:style>
  <w:style w:type="paragraph" w:customStyle="1" w:styleId="9D0BA6330BAB47E19C80016E7BFC3584">
    <w:name w:val="9D0BA6330BAB47E19C80016E7BFC3584"/>
  </w:style>
  <w:style w:type="paragraph" w:customStyle="1" w:styleId="7B40A2A06808481C9F706491D60B67E9">
    <w:name w:val="7B40A2A06808481C9F706491D60B67E9"/>
  </w:style>
  <w:style w:type="paragraph" w:customStyle="1" w:styleId="E6FCC7B7AF034589B3CB27420C9AC6FE">
    <w:name w:val="E6FCC7B7AF034589B3CB27420C9AC6FE"/>
  </w:style>
  <w:style w:type="paragraph" w:customStyle="1" w:styleId="3FD35161676F47D082AFACA0A55C6E16">
    <w:name w:val="3FD35161676F47D082AFACA0A55C6E16"/>
  </w:style>
  <w:style w:type="paragraph" w:customStyle="1" w:styleId="D9DC8EDD30A341DDA6D2C69996954A3B">
    <w:name w:val="D9DC8EDD30A341DDA6D2C69996954A3B"/>
  </w:style>
  <w:style w:type="paragraph" w:customStyle="1" w:styleId="9427F15D10F74B7386B5A43B3ABEF075">
    <w:name w:val="9427F15D10F74B7386B5A43B3ABEF075"/>
  </w:style>
  <w:style w:type="paragraph" w:customStyle="1" w:styleId="A0A5E040CB4E4A08893684798698BE5A">
    <w:name w:val="A0A5E040CB4E4A08893684798698BE5A"/>
  </w:style>
  <w:style w:type="paragraph" w:customStyle="1" w:styleId="769D70A1CE4A411A991B98C4AAEB6821">
    <w:name w:val="769D70A1CE4A411A991B98C4AAEB6821"/>
  </w:style>
  <w:style w:type="paragraph" w:customStyle="1" w:styleId="A696CFF4A1D442DF80BFC89EC3CFD88F">
    <w:name w:val="A696CFF4A1D442DF80BFC89EC3CFD88F"/>
  </w:style>
  <w:style w:type="paragraph" w:customStyle="1" w:styleId="3D724340CAEF4153834A3A55A005681A">
    <w:name w:val="3D724340CAEF4153834A3A55A005681A"/>
  </w:style>
  <w:style w:type="paragraph" w:customStyle="1" w:styleId="29F27A5047714B7E8A8D0F350438028D">
    <w:name w:val="29F27A5047714B7E8A8D0F3504380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/>
  <Abstract/>
  <CompanyAddress/>
  <CompanyPhone/>
  <CompanyFax>Он работает</CompanyFax>
  <CompanyEmail/>
</CoverPageProperties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сопроводительное письмо от MOO(2).dotx</Template>
  <TotalTime>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2019-04-29T14:23:00Z</dcterms:created>
  <dcterms:modified xsi:type="dcterms:W3CDTF">2019-04-29T14:40:00Z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